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65A0D7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A853F68" w14:textId="70EAB864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FECB2CA" wp14:editId="7693C99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E6A4120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44DE5E4F" w14:textId="77777777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50090BD77A14441BD00F373E1BBDC8F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7DEC55A7" w14:textId="47C0748C" w:rsidR="002C2CDD" w:rsidRPr="00906BEE" w:rsidRDefault="009045AD" w:rsidP="009045AD">
            <w:r>
              <w:t>My objective is to further enhance the business</w:t>
            </w:r>
            <w:r w:rsidR="00FE28DE">
              <w:t xml:space="preserve"> that I am apart of </w:t>
            </w:r>
            <w:r w:rsidR="00A83AD7">
              <w:t>and work towards the advancement of the c</w:t>
            </w:r>
          </w:p>
          <w:p w14:paraId="6E9EF056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E39B3AEC2E6F40588BD878B4E385CD76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6276F911" w14:textId="70DB486C" w:rsidR="00156A6F" w:rsidRPr="00906BEE" w:rsidRDefault="00836CB1" w:rsidP="00741125">
            <w:r>
              <w:t>I excel in</w:t>
            </w:r>
            <w:r w:rsidR="00156A6F">
              <w:t xml:space="preserve"> both team and individual settings. I</w:t>
            </w:r>
            <w:r w:rsidR="00D20814">
              <w:t xml:space="preserve">’m also talented </w:t>
            </w:r>
            <w:r w:rsidR="001C3D99">
              <w:t>with</w:t>
            </w:r>
            <w:r w:rsidR="00D20814">
              <w:t xml:space="preserve"> both aspects of computers, </w:t>
            </w:r>
            <w:r w:rsidR="001C3D99">
              <w:t xml:space="preserve">hardware and software. </w:t>
            </w:r>
            <w:r w:rsidR="009045AD">
              <w:t>Lastly,</w:t>
            </w:r>
            <w:r w:rsidR="001C3D99">
              <w:t xml:space="preserve"> </w:t>
            </w:r>
            <w:r w:rsidR="009045AD">
              <w:t>I’m a determined individual that finishes work at an efficient level.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0DFFCF59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93DFBB0" w14:textId="648A4F9A" w:rsidR="00C612DA" w:rsidRPr="00906BEE" w:rsidRDefault="0000000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10015F1E2054A2184342B003BB32BE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B86A6F">
                        <w:t>Jared morales</w:t>
                      </w:r>
                    </w:sdtContent>
                  </w:sdt>
                </w:p>
                <w:p w14:paraId="29ED41BE" w14:textId="2A5EDFA4" w:rsidR="00906BEE" w:rsidRPr="00906BEE" w:rsidRDefault="00000000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B003B0CC687D42DE92FD57061556438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B86A6F">
                        <w:t>Computer Science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0DD10F51F8F5411AB70D9BC2DD19068D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B86A6F">
                        <w:t>Reference</w:t>
                      </w:r>
                      <w:r w:rsidR="00B86A6F">
                        <w:t xml:space="preserve"> to other online properties:</w:t>
                      </w:r>
                      <w:r w:rsidR="00B86A6F">
                        <w:t xml:space="preserve"> jared.morales@uhsp.edu</w:t>
                      </w:r>
                      <w:r w:rsidR="00B86A6F">
                        <w:t xml:space="preserve"> </w:t>
                      </w:r>
                    </w:sdtContent>
                  </w:sdt>
                </w:p>
              </w:tc>
            </w:tr>
          </w:tbl>
          <w:p w14:paraId="29C23B16" w14:textId="77777777" w:rsidR="002C2CDD" w:rsidRPr="00906BEE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B17C753A49749BAAF6D109F10F42773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</w:p>
          <w:p w14:paraId="1B6185D9" w14:textId="653F306E" w:rsidR="002C2CDD" w:rsidRPr="00906BEE" w:rsidRDefault="00B86A6F" w:rsidP="007569C1">
            <w:pPr>
              <w:pStyle w:val="Heading4"/>
            </w:pPr>
            <w:r>
              <w:t>associate</w:t>
            </w:r>
            <w:r w:rsidR="002C2CDD" w:rsidRPr="00906BEE">
              <w:t xml:space="preserve"> • </w:t>
            </w:r>
            <w:r>
              <w:t>market basket</w:t>
            </w:r>
            <w:r w:rsidR="002C2CDD" w:rsidRPr="00906BEE">
              <w:t xml:space="preserve"> • </w:t>
            </w:r>
            <w:r>
              <w:t>2021</w:t>
            </w:r>
            <w:r w:rsidR="00F47E97" w:rsidRPr="00906BEE">
              <w:t xml:space="preserve"> – </w:t>
            </w:r>
            <w:r>
              <w:t>2022</w:t>
            </w:r>
          </w:p>
          <w:p w14:paraId="12AB5E10" w14:textId="553C0629" w:rsidR="00B86A6F" w:rsidRPr="00906BEE" w:rsidRDefault="00B86A6F" w:rsidP="00B86A6F">
            <w:r>
              <w:t>Worked in the role of maintenance and carriage retriever for the franchise. As maintenance I trained new</w:t>
            </w:r>
            <w:r w:rsidR="00D35AA5">
              <w:t>ly hired workers</w:t>
            </w:r>
            <w:r>
              <w:t xml:space="preserve"> as well.</w:t>
            </w:r>
          </w:p>
          <w:p w14:paraId="0D5841CC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827628A655F4806AC5E5C02301C6810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7C768ED0" w14:textId="136D6791" w:rsidR="002C2CDD" w:rsidRDefault="00B86A6F" w:rsidP="00234646">
            <w:pPr>
              <w:pStyle w:val="Heading4"/>
            </w:pPr>
            <w:r>
              <w:t>high school</w:t>
            </w:r>
            <w:r w:rsidR="002C2CDD" w:rsidRPr="00906BEE">
              <w:t xml:space="preserve"> • </w:t>
            </w:r>
            <w:r>
              <w:t>06/</w:t>
            </w:r>
            <w:r w:rsidR="00234646">
              <w:t>11/2022</w:t>
            </w:r>
            <w:r w:rsidR="002C2CDD" w:rsidRPr="00906BEE">
              <w:t xml:space="preserve"> • </w:t>
            </w:r>
            <w:r w:rsidR="00234646">
              <w:t>Cranston west hs</w:t>
            </w:r>
          </w:p>
          <w:p w14:paraId="3AA59A8B" w14:textId="282D1415" w:rsidR="00234646" w:rsidRDefault="00234646" w:rsidP="007569C1">
            <w:r>
              <w:t>4.2 GPA,</w:t>
            </w:r>
          </w:p>
          <w:p w14:paraId="64683ED2" w14:textId="7DE2F622" w:rsidR="00234646" w:rsidRDefault="00234646" w:rsidP="007569C1">
            <w:r>
              <w:t>SkillsUSA Finalist</w:t>
            </w:r>
          </w:p>
          <w:p w14:paraId="070961A7" w14:textId="00A60C2A" w:rsidR="00234646" w:rsidRDefault="00234646" w:rsidP="007569C1">
            <w:r>
              <w:t>CSA and CSP trained</w:t>
            </w:r>
          </w:p>
          <w:p w14:paraId="7D2D6A8A" w14:textId="10B422D3" w:rsidR="00234646" w:rsidRPr="00906BEE" w:rsidRDefault="00234646" w:rsidP="007569C1">
            <w:r>
              <w:t>High Academic Honors 2018-2022</w:t>
            </w:r>
          </w:p>
          <w:p w14:paraId="6B51B998" w14:textId="77777777" w:rsidR="002C2CDD" w:rsidRPr="00906BEE" w:rsidRDefault="0000000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C725F30CD28541AB97DFB37FF5E7DB0F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Volunteer Experience or Leadership</w:t>
                </w:r>
              </w:sdtContent>
            </w:sdt>
          </w:p>
          <w:p w14:paraId="74CB6684" w14:textId="54FB7D6B" w:rsidR="008D4164" w:rsidRDefault="006B74B3" w:rsidP="00741125">
            <w:r>
              <w:t xml:space="preserve">Mayor </w:t>
            </w:r>
            <w:r w:rsidR="008D4164">
              <w:t>Ken Hopkins</w:t>
            </w:r>
            <w:r w:rsidR="0076195B">
              <w:t xml:space="preserve"> Political Campaign:</w:t>
            </w:r>
            <w:r w:rsidR="00C03C26">
              <w:t xml:space="preserve"> </w:t>
            </w:r>
            <w:r w:rsidR="0076195B">
              <w:t>November 2022</w:t>
            </w:r>
            <w:r w:rsidR="00FE65FD">
              <w:t xml:space="preserve"> </w:t>
            </w:r>
            <w:r w:rsidR="008D4164">
              <w:t xml:space="preserve"> </w:t>
            </w:r>
          </w:p>
          <w:p w14:paraId="5732EFC6" w14:textId="66EE29FC" w:rsidR="008D4164" w:rsidRDefault="008D4164" w:rsidP="00741125">
            <w:r>
              <w:t>worked as a volunteer lead for two locations</w:t>
            </w:r>
            <w:r w:rsidR="00B360FD">
              <w:t xml:space="preserve"> Hope Highlands / </w:t>
            </w:r>
            <w:r w:rsidR="00427189">
              <w:t>Glen Hills</w:t>
            </w:r>
          </w:p>
          <w:p w14:paraId="59CD8D8D" w14:textId="3DBC39D5" w:rsidR="0000009B" w:rsidRDefault="0000009B" w:rsidP="00741125"/>
          <w:p w14:paraId="79037186" w14:textId="543E703B" w:rsidR="0000009B" w:rsidRDefault="007270AB" w:rsidP="00741125">
            <w:r>
              <w:t xml:space="preserve">CLCF Track </w:t>
            </w:r>
            <w:r w:rsidR="000751F9">
              <w:t>Volunteer</w:t>
            </w:r>
            <w:r w:rsidR="004F59C9">
              <w:t xml:space="preserve"> </w:t>
            </w:r>
            <w:r w:rsidR="003D5EBD">
              <w:t xml:space="preserve">April </w:t>
            </w:r>
            <w:r w:rsidR="004F59C9">
              <w:t>2022</w:t>
            </w:r>
            <w:r w:rsidR="003D5EBD">
              <w:t xml:space="preserve"> </w:t>
            </w:r>
            <w:r w:rsidR="00C03C26">
              <w:t>–</w:t>
            </w:r>
            <w:r w:rsidR="003D5EBD">
              <w:t xml:space="preserve"> </w:t>
            </w:r>
            <w:r w:rsidR="00C03C26">
              <w:t>June 2022</w:t>
            </w:r>
          </w:p>
          <w:p w14:paraId="40F27994" w14:textId="54799C1F" w:rsidR="00FC1B4D" w:rsidRDefault="00FC1B4D" w:rsidP="00741125">
            <w:r>
              <w:t>Coached multiple groups of kids for many weeks</w:t>
            </w:r>
          </w:p>
          <w:p w14:paraId="14F4B3D4" w14:textId="77777777" w:rsidR="000751F9" w:rsidRDefault="000751F9" w:rsidP="00741125"/>
          <w:p w14:paraId="266CFFBC" w14:textId="77777777" w:rsidR="008D4164" w:rsidRDefault="008D4164" w:rsidP="00741125"/>
          <w:p w14:paraId="3949FC1F" w14:textId="266C5E5E" w:rsidR="008D4164" w:rsidRPr="00906BEE" w:rsidRDefault="008D4164" w:rsidP="00741125"/>
        </w:tc>
      </w:tr>
    </w:tbl>
    <w:p w14:paraId="27C4B1FB" w14:textId="77777777" w:rsidR="00C62C50" w:rsidRDefault="00C62C50" w:rsidP="00E22E87">
      <w:pPr>
        <w:pStyle w:val="NoSpacing"/>
      </w:pPr>
    </w:p>
    <w:sectPr w:rsidR="00C62C50" w:rsidSect="00EF7C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880E" w14:textId="77777777" w:rsidR="001B1096" w:rsidRDefault="001B1096" w:rsidP="00713050">
      <w:pPr>
        <w:spacing w:line="240" w:lineRule="auto"/>
      </w:pPr>
      <w:r>
        <w:separator/>
      </w:r>
    </w:p>
  </w:endnote>
  <w:endnote w:type="continuationSeparator" w:id="0">
    <w:p w14:paraId="501B08CE" w14:textId="77777777" w:rsidR="001B1096" w:rsidRDefault="001B109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A316" w14:textId="77777777" w:rsidR="00461AC8" w:rsidRDefault="00461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C39EE4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891A57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36E3145" wp14:editId="0564E662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2CCB6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BC4609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E6E791" wp14:editId="574E4E5C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C696B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7BB204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2211176" wp14:editId="79A7C73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01092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0D23B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493543D" wp14:editId="1313835A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9E31A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6F078F8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57837EB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0062FCD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864A7DD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8887B56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D9D0E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030BB4E8" w14:textId="77777777" w:rsidTr="00BA3658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E4A2E3" w14:textId="6654DD82" w:rsidR="00217980" w:rsidRDefault="00217980" w:rsidP="00BA3658">
          <w:pPr>
            <w:pStyle w:val="Footer"/>
            <w:jc w:val="left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F49B24F" w14:textId="5585C20C" w:rsidR="00217980" w:rsidRDefault="00217980" w:rsidP="00217980">
          <w:pPr>
            <w:pStyle w:val="Footer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94A645A" w14:textId="60C2ABDA" w:rsidR="00217980" w:rsidRDefault="00217980" w:rsidP="00BA3658">
          <w:pPr>
            <w:pStyle w:val="Footer"/>
            <w:jc w:val="left"/>
          </w:pP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F8C0DE" w14:textId="61759273" w:rsidR="00217980" w:rsidRDefault="00217980" w:rsidP="00217980">
          <w:pPr>
            <w:pStyle w:val="Footer"/>
          </w:pPr>
        </w:p>
      </w:tc>
    </w:tr>
    <w:tr w:rsidR="00BA3658" w14:paraId="13B713FB" w14:textId="77777777" w:rsidTr="00BA3658">
      <w:trPr>
        <w:gridAfter w:val="1"/>
        <w:wAfter w:w="2628" w:type="dxa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7327DADB" w14:textId="68E03AAD" w:rsidR="00BA3658" w:rsidRPr="00CA3DF1" w:rsidRDefault="00BA3658" w:rsidP="003C5528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B03F4B4" w14:textId="566AAD43" w:rsidR="00BA3658" w:rsidRPr="00C2098A" w:rsidRDefault="00BA3658" w:rsidP="00217980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41CF7296" w14:textId="037CAFEC" w:rsidR="00BA3658" w:rsidRPr="00C2098A" w:rsidRDefault="00BA3658" w:rsidP="00217980">
          <w:pPr>
            <w:pStyle w:val="Footer"/>
          </w:pPr>
        </w:p>
      </w:tc>
    </w:tr>
  </w:tbl>
  <w:p w14:paraId="71863B2E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79D4" w14:textId="77777777" w:rsidR="001B1096" w:rsidRDefault="001B1096" w:rsidP="00713050">
      <w:pPr>
        <w:spacing w:line="240" w:lineRule="auto"/>
      </w:pPr>
      <w:r>
        <w:separator/>
      </w:r>
    </w:p>
  </w:footnote>
  <w:footnote w:type="continuationSeparator" w:id="0">
    <w:p w14:paraId="6543DF95" w14:textId="77777777" w:rsidR="001B1096" w:rsidRDefault="001B109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558E" w14:textId="77777777" w:rsidR="00461AC8" w:rsidRDefault="00461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7905B62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2A1115A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098F34D" wp14:editId="16BAB2E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AA3F97B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79F878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8239080" w14:textId="77777777" w:rsidR="001A5CA9" w:rsidRPr="009B3C40" w:rsidRDefault="0000000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D2C194C4B04B49EC8562BA9704A63EFE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D97A41">
                      <w:t>Your name</w:t>
                    </w:r>
                  </w:sdtContent>
                </w:sdt>
              </w:p>
              <w:p w14:paraId="576B3A11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4E1F085B" w14:textId="77777777" w:rsidR="001A5CA9" w:rsidRPr="00F207C0" w:rsidRDefault="001A5CA9" w:rsidP="001A5CA9"/>
      </w:tc>
    </w:tr>
  </w:tbl>
  <w:p w14:paraId="180E8DA7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CE5" w14:textId="77777777" w:rsidR="00461AC8" w:rsidRDefault="00461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847214">
    <w:abstractNumId w:val="9"/>
  </w:num>
  <w:num w:numId="2" w16cid:durableId="33425710">
    <w:abstractNumId w:val="7"/>
  </w:num>
  <w:num w:numId="3" w16cid:durableId="1412001812">
    <w:abstractNumId w:val="6"/>
  </w:num>
  <w:num w:numId="4" w16cid:durableId="759375645">
    <w:abstractNumId w:val="5"/>
  </w:num>
  <w:num w:numId="5" w16cid:durableId="1700738400">
    <w:abstractNumId w:val="4"/>
  </w:num>
  <w:num w:numId="6" w16cid:durableId="1904412924">
    <w:abstractNumId w:val="8"/>
  </w:num>
  <w:num w:numId="7" w16cid:durableId="758018719">
    <w:abstractNumId w:val="3"/>
  </w:num>
  <w:num w:numId="8" w16cid:durableId="774204082">
    <w:abstractNumId w:val="2"/>
  </w:num>
  <w:num w:numId="9" w16cid:durableId="658072858">
    <w:abstractNumId w:val="1"/>
  </w:num>
  <w:num w:numId="10" w16cid:durableId="109066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6F"/>
    <w:rsid w:val="0000009B"/>
    <w:rsid w:val="000751F9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56A6F"/>
    <w:rsid w:val="001A5CA9"/>
    <w:rsid w:val="001B1096"/>
    <w:rsid w:val="001B2AC1"/>
    <w:rsid w:val="001B403A"/>
    <w:rsid w:val="001C3D99"/>
    <w:rsid w:val="001F4583"/>
    <w:rsid w:val="00217980"/>
    <w:rsid w:val="00234646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2A0B"/>
    <w:rsid w:val="00333CD3"/>
    <w:rsid w:val="00340365"/>
    <w:rsid w:val="00342B64"/>
    <w:rsid w:val="00364079"/>
    <w:rsid w:val="003C5528"/>
    <w:rsid w:val="003D03E5"/>
    <w:rsid w:val="003D5EBD"/>
    <w:rsid w:val="004077FB"/>
    <w:rsid w:val="0041497C"/>
    <w:rsid w:val="004244FF"/>
    <w:rsid w:val="00424DD9"/>
    <w:rsid w:val="00427189"/>
    <w:rsid w:val="004305E4"/>
    <w:rsid w:val="0046104A"/>
    <w:rsid w:val="00461AC8"/>
    <w:rsid w:val="004717C5"/>
    <w:rsid w:val="004A24CC"/>
    <w:rsid w:val="004A68FA"/>
    <w:rsid w:val="004F59C9"/>
    <w:rsid w:val="00523479"/>
    <w:rsid w:val="00543DB7"/>
    <w:rsid w:val="0056328E"/>
    <w:rsid w:val="005729B0"/>
    <w:rsid w:val="00583E4F"/>
    <w:rsid w:val="005E4FB7"/>
    <w:rsid w:val="00641630"/>
    <w:rsid w:val="00684488"/>
    <w:rsid w:val="006A3CE7"/>
    <w:rsid w:val="006A7746"/>
    <w:rsid w:val="006B74B3"/>
    <w:rsid w:val="006C4C50"/>
    <w:rsid w:val="006D76B1"/>
    <w:rsid w:val="00713050"/>
    <w:rsid w:val="007270AB"/>
    <w:rsid w:val="00741125"/>
    <w:rsid w:val="00746F7F"/>
    <w:rsid w:val="007569C1"/>
    <w:rsid w:val="0076195B"/>
    <w:rsid w:val="00763832"/>
    <w:rsid w:val="00772919"/>
    <w:rsid w:val="007D2696"/>
    <w:rsid w:val="007D2FD2"/>
    <w:rsid w:val="007D406E"/>
    <w:rsid w:val="007D6458"/>
    <w:rsid w:val="00811117"/>
    <w:rsid w:val="00823C54"/>
    <w:rsid w:val="00836CB1"/>
    <w:rsid w:val="00841146"/>
    <w:rsid w:val="00855B93"/>
    <w:rsid w:val="0088504C"/>
    <w:rsid w:val="0089382B"/>
    <w:rsid w:val="008A1907"/>
    <w:rsid w:val="008C6BCA"/>
    <w:rsid w:val="008C7B50"/>
    <w:rsid w:val="008D4164"/>
    <w:rsid w:val="008E4B30"/>
    <w:rsid w:val="009045AD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83AD7"/>
    <w:rsid w:val="00AA6A40"/>
    <w:rsid w:val="00AA75F6"/>
    <w:rsid w:val="00AD00FD"/>
    <w:rsid w:val="00AE2B4C"/>
    <w:rsid w:val="00AF0A8E"/>
    <w:rsid w:val="00B27019"/>
    <w:rsid w:val="00B360FD"/>
    <w:rsid w:val="00B443A8"/>
    <w:rsid w:val="00B5664D"/>
    <w:rsid w:val="00B76A83"/>
    <w:rsid w:val="00B86A6F"/>
    <w:rsid w:val="00BA3658"/>
    <w:rsid w:val="00BA5B40"/>
    <w:rsid w:val="00BD0206"/>
    <w:rsid w:val="00C03C2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20814"/>
    <w:rsid w:val="00D35AA5"/>
    <w:rsid w:val="00D97A41"/>
    <w:rsid w:val="00DD3CF6"/>
    <w:rsid w:val="00DD6416"/>
    <w:rsid w:val="00DF4E0A"/>
    <w:rsid w:val="00E02DCD"/>
    <w:rsid w:val="00E12C60"/>
    <w:rsid w:val="00E22E87"/>
    <w:rsid w:val="00E25A4F"/>
    <w:rsid w:val="00E57630"/>
    <w:rsid w:val="00E8380C"/>
    <w:rsid w:val="00E86C2B"/>
    <w:rsid w:val="00EA6CF3"/>
    <w:rsid w:val="00EB2D52"/>
    <w:rsid w:val="00EF7CC9"/>
    <w:rsid w:val="00F14989"/>
    <w:rsid w:val="00F207C0"/>
    <w:rsid w:val="00F20AE5"/>
    <w:rsid w:val="00F47E97"/>
    <w:rsid w:val="00F645C7"/>
    <w:rsid w:val="00F943CF"/>
    <w:rsid w:val="00FC1B4D"/>
    <w:rsid w:val="00FE28DE"/>
    <w:rsid w:val="00FE65F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A4C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.Morales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0090BD77A14441BD00F373E1BBD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A4769-ED08-4692-9350-6371E7924E23}"/>
      </w:docPartPr>
      <w:docPartBody>
        <w:p w:rsidR="00000000" w:rsidRDefault="00000000">
          <w:pPr>
            <w:pStyle w:val="950090BD77A14441BD00F373E1BBDC8F"/>
          </w:pPr>
          <w:r w:rsidRPr="00906BEE">
            <w:t>Objective</w:t>
          </w:r>
        </w:p>
      </w:docPartBody>
    </w:docPart>
    <w:docPart>
      <w:docPartPr>
        <w:name w:val="E39B3AEC2E6F40588BD878B4E385C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706D1-194B-4FD7-9999-A65A12DBA2F1}"/>
      </w:docPartPr>
      <w:docPartBody>
        <w:p w:rsidR="00000000" w:rsidRDefault="00000000">
          <w:pPr>
            <w:pStyle w:val="E39B3AEC2E6F40588BD878B4E385CD76"/>
          </w:pPr>
          <w:r w:rsidRPr="00906BEE">
            <w:t>Skills</w:t>
          </w:r>
        </w:p>
      </w:docPartBody>
    </w:docPart>
    <w:docPart>
      <w:docPartPr>
        <w:name w:val="A10015F1E2054A2184342B003BB32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5EA2D-871A-46FC-8D68-DC9FB6913DB6}"/>
      </w:docPartPr>
      <w:docPartBody>
        <w:p w:rsidR="00000000" w:rsidRDefault="00000000">
          <w:pPr>
            <w:pStyle w:val="A10015F1E2054A2184342B003BB32BE6"/>
          </w:pPr>
          <w:r>
            <w:t>Your name</w:t>
          </w:r>
        </w:p>
      </w:docPartBody>
    </w:docPart>
    <w:docPart>
      <w:docPartPr>
        <w:name w:val="B003B0CC687D42DE92FD570615564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978E-CBC1-429A-93DD-FDBD7D54439D}"/>
      </w:docPartPr>
      <w:docPartBody>
        <w:p w:rsidR="00000000" w:rsidRDefault="00000000">
          <w:pPr>
            <w:pStyle w:val="B003B0CC687D42DE92FD57061556438B"/>
          </w:pPr>
          <w:r w:rsidRPr="007D6458">
            <w:t>Profession or Industry</w:t>
          </w:r>
        </w:p>
      </w:docPartBody>
    </w:docPart>
    <w:docPart>
      <w:docPartPr>
        <w:name w:val="0DD10F51F8F5411AB70D9BC2DD190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99A76-7EFF-4356-BB5A-F03C40662AC2}"/>
      </w:docPartPr>
      <w:docPartBody>
        <w:p w:rsidR="00000000" w:rsidRDefault="00000000">
          <w:pPr>
            <w:pStyle w:val="0DD10F51F8F5411AB70D9BC2DD19068D"/>
          </w:pPr>
          <w:r w:rsidRPr="007D6458">
            <w:t>Link to other online p</w:t>
          </w:r>
          <w:r w:rsidRPr="007D6458">
            <w:t>roperties: Portfolio/Website/Blog</w:t>
          </w:r>
        </w:p>
      </w:docPartBody>
    </w:docPart>
    <w:docPart>
      <w:docPartPr>
        <w:name w:val="9B17C753A49749BAAF6D109F10F42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3391F-5188-4D05-87E1-CF280E39380B}"/>
      </w:docPartPr>
      <w:docPartBody>
        <w:p w:rsidR="00000000" w:rsidRDefault="00000000">
          <w:pPr>
            <w:pStyle w:val="9B17C753A49749BAAF6D109F10F42773"/>
          </w:pPr>
          <w:r w:rsidRPr="00906BEE">
            <w:t>Experience</w:t>
          </w:r>
        </w:p>
      </w:docPartBody>
    </w:docPart>
    <w:docPart>
      <w:docPartPr>
        <w:name w:val="6827628A655F4806AC5E5C02301C6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F0ACD-CC25-48E8-AD75-C39D211F0424}"/>
      </w:docPartPr>
      <w:docPartBody>
        <w:p w:rsidR="00000000" w:rsidRDefault="00000000">
          <w:pPr>
            <w:pStyle w:val="6827628A655F4806AC5E5C02301C6810"/>
          </w:pPr>
          <w:r w:rsidRPr="00906BEE">
            <w:t>Education</w:t>
          </w:r>
        </w:p>
      </w:docPartBody>
    </w:docPart>
    <w:docPart>
      <w:docPartPr>
        <w:name w:val="D2C194C4B04B49EC8562BA9704A63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EBE9-D1EB-413B-A880-6021BB53CEA5}"/>
      </w:docPartPr>
      <w:docPartBody>
        <w:p w:rsidR="00000000" w:rsidRDefault="00000000">
          <w:pPr>
            <w:pStyle w:val="D2C194C4B04B49EC8562BA9704A63EFE"/>
          </w:pPr>
          <w:r w:rsidRPr="00906BEE">
            <w:t>School</w:t>
          </w:r>
        </w:p>
      </w:docPartBody>
    </w:docPart>
    <w:docPart>
      <w:docPartPr>
        <w:name w:val="C725F30CD28541AB97DFB37FF5E7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2862-4D2F-4B88-902D-FCCA13D3B919}"/>
      </w:docPartPr>
      <w:docPartBody>
        <w:p w:rsidR="00000000" w:rsidRDefault="00000000">
          <w:pPr>
            <w:pStyle w:val="C725F30CD28541AB97DFB37FF5E7DB0F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28"/>
    <w:rsid w:val="002D4899"/>
    <w:rsid w:val="00B6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216B8983984CBE9BCAD099D88A1C83">
    <w:name w:val="E3216B8983984CBE9BCAD099D88A1C83"/>
  </w:style>
  <w:style w:type="paragraph" w:customStyle="1" w:styleId="950090BD77A14441BD00F373E1BBDC8F">
    <w:name w:val="950090BD77A14441BD00F373E1BBDC8F"/>
  </w:style>
  <w:style w:type="paragraph" w:customStyle="1" w:styleId="492278E8DE674B0A9F09C4CB2478C77A">
    <w:name w:val="492278E8DE674B0A9F09C4CB2478C77A"/>
  </w:style>
  <w:style w:type="paragraph" w:customStyle="1" w:styleId="E39B3AEC2E6F40588BD878B4E385CD76">
    <w:name w:val="E39B3AEC2E6F40588BD878B4E385CD76"/>
  </w:style>
  <w:style w:type="paragraph" w:customStyle="1" w:styleId="5355D78AB2EA4A05A8167C6FB2394EF3">
    <w:name w:val="5355D78AB2EA4A05A8167C6FB2394EF3"/>
  </w:style>
  <w:style w:type="paragraph" w:customStyle="1" w:styleId="A10015F1E2054A2184342B003BB32BE6">
    <w:name w:val="A10015F1E2054A2184342B003BB32BE6"/>
  </w:style>
  <w:style w:type="paragraph" w:customStyle="1" w:styleId="B003B0CC687D42DE92FD57061556438B">
    <w:name w:val="B003B0CC687D42DE92FD57061556438B"/>
  </w:style>
  <w:style w:type="paragraph" w:customStyle="1" w:styleId="0DD10F51F8F5411AB70D9BC2DD19068D">
    <w:name w:val="0DD10F51F8F5411AB70D9BC2DD19068D"/>
  </w:style>
  <w:style w:type="paragraph" w:customStyle="1" w:styleId="9B17C753A49749BAAF6D109F10F42773">
    <w:name w:val="9B17C753A49749BAAF6D109F10F42773"/>
  </w:style>
  <w:style w:type="paragraph" w:customStyle="1" w:styleId="97D14033B888482195149B7FA2E00EE0">
    <w:name w:val="97D14033B888482195149B7FA2E00EE0"/>
  </w:style>
  <w:style w:type="paragraph" w:customStyle="1" w:styleId="BFDEB460ECB64695B01D8F9138E3F5A8">
    <w:name w:val="BFDEB460ECB64695B01D8F9138E3F5A8"/>
  </w:style>
  <w:style w:type="paragraph" w:customStyle="1" w:styleId="95FCA3B1F2754B798570528C319F30B2">
    <w:name w:val="95FCA3B1F2754B798570528C319F30B2"/>
  </w:style>
  <w:style w:type="paragraph" w:customStyle="1" w:styleId="32E85CFE646042C8AE54F151F0DAB9BF">
    <w:name w:val="32E85CFE646042C8AE54F151F0DAB9BF"/>
  </w:style>
  <w:style w:type="paragraph" w:customStyle="1" w:styleId="FC1565D4D85143B89696B282CC6D5C59">
    <w:name w:val="FC1565D4D85143B89696B282CC6D5C59"/>
  </w:style>
  <w:style w:type="paragraph" w:customStyle="1" w:styleId="FA5FC6FDE2A4414195BFB91B0F248A1F">
    <w:name w:val="FA5FC6FDE2A4414195BFB91B0F248A1F"/>
  </w:style>
  <w:style w:type="paragraph" w:customStyle="1" w:styleId="FF2FAE9C5C234B0A8DEC9DB806CC0A83">
    <w:name w:val="FF2FAE9C5C234B0A8DEC9DB806CC0A83"/>
  </w:style>
  <w:style w:type="paragraph" w:customStyle="1" w:styleId="096CB10B2B1C4600958FBFFDD41F9CF1">
    <w:name w:val="096CB10B2B1C4600958FBFFDD41F9CF1"/>
  </w:style>
  <w:style w:type="paragraph" w:customStyle="1" w:styleId="D7AF9BD10F2545C8BEC8E1FF5A55FFA0">
    <w:name w:val="D7AF9BD10F2545C8BEC8E1FF5A55FFA0"/>
  </w:style>
  <w:style w:type="paragraph" w:customStyle="1" w:styleId="7EAC8AFEB66A490E8B3D7D95B2D11FC5">
    <w:name w:val="7EAC8AFEB66A490E8B3D7D95B2D11FC5"/>
  </w:style>
  <w:style w:type="paragraph" w:customStyle="1" w:styleId="6827628A655F4806AC5E5C02301C6810">
    <w:name w:val="6827628A655F4806AC5E5C02301C6810"/>
  </w:style>
  <w:style w:type="paragraph" w:customStyle="1" w:styleId="FDD9D90A54C240B0B73FCE4A4ECD50DE">
    <w:name w:val="FDD9D90A54C240B0B73FCE4A4ECD50DE"/>
  </w:style>
  <w:style w:type="paragraph" w:customStyle="1" w:styleId="00504EA160AE41699946E38D6D800795">
    <w:name w:val="00504EA160AE41699946E38D6D800795"/>
  </w:style>
  <w:style w:type="paragraph" w:customStyle="1" w:styleId="5D1C8033B34B4B6A9D9E8092838769F7">
    <w:name w:val="5D1C8033B34B4B6A9D9E8092838769F7"/>
  </w:style>
  <w:style w:type="paragraph" w:customStyle="1" w:styleId="173D9ED68EDE49139DB53FA8AB9B0A69">
    <w:name w:val="173D9ED68EDE49139DB53FA8AB9B0A69"/>
  </w:style>
  <w:style w:type="paragraph" w:customStyle="1" w:styleId="C64F2EBD4EFE4AB29201924F4E470FA9">
    <w:name w:val="C64F2EBD4EFE4AB29201924F4E470FA9"/>
  </w:style>
  <w:style w:type="paragraph" w:customStyle="1" w:styleId="22A28B05968D466EB93C0881F1FEB383">
    <w:name w:val="22A28B05968D466EB93C0881F1FEB383"/>
  </w:style>
  <w:style w:type="paragraph" w:customStyle="1" w:styleId="D2C194C4B04B49EC8562BA9704A63EFE">
    <w:name w:val="D2C194C4B04B49EC8562BA9704A63EFE"/>
  </w:style>
  <w:style w:type="paragraph" w:customStyle="1" w:styleId="D8DEB9D4815D4AAF83018BFF3B52FA39">
    <w:name w:val="D8DEB9D4815D4AAF83018BFF3B52FA39"/>
  </w:style>
  <w:style w:type="paragraph" w:customStyle="1" w:styleId="C725F30CD28541AB97DFB37FF5E7DB0F">
    <w:name w:val="C725F30CD28541AB97DFB37FF5E7DB0F"/>
  </w:style>
  <w:style w:type="paragraph" w:customStyle="1" w:styleId="6E23B419A7CC4756910F5810994ED1DF">
    <w:name w:val="6E23B419A7CC4756910F5810994ED1DF"/>
  </w:style>
  <w:style w:type="paragraph" w:customStyle="1" w:styleId="7028B889656348E385957262E0D7DC5A">
    <w:name w:val="7028B889656348E385957262E0D7DC5A"/>
    <w:rsid w:val="00B67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Computer Science</dc:subject>
  <dc:creator/>
  <cp:keywords/>
  <dc:description>Reference to other online properties: jared.morales@uhsp.edu</dc:description>
  <cp:lastModifiedBy/>
  <cp:revision>1</cp:revision>
  <dcterms:created xsi:type="dcterms:W3CDTF">2022-09-21T23:50:00Z</dcterms:created>
  <dcterms:modified xsi:type="dcterms:W3CDTF">2022-09-22T01:13:00Z</dcterms:modified>
</cp:coreProperties>
</file>